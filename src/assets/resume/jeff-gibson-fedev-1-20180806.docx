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145"/>
        <w:gridCol w:w="5495"/>
      </w:tblGrid>
      <w:tr w:rsidR="00E5521B" w:rsidRPr="00565B06" w14:paraId="7602ECD5" w14:textId="77777777" w:rsidTr="006B565B">
        <w:trPr>
          <w:trHeight w:hRule="exact" w:val="1944"/>
        </w:trPr>
        <w:tc>
          <w:tcPr>
            <w:tcW w:w="3145" w:type="dxa"/>
            <w:tcMar>
              <w:right w:w="144" w:type="dxa"/>
            </w:tcMar>
            <w:vAlign w:val="bottom"/>
          </w:tcPr>
          <w:p w14:paraId="6C4323C9" w14:textId="77777777" w:rsidR="00556337" w:rsidRPr="00565B06" w:rsidRDefault="004429F4" w:rsidP="00E5521B">
            <w:pPr>
              <w:pStyle w:val="Title"/>
            </w:pPr>
            <w:r>
              <w:t>JEFF</w:t>
            </w:r>
          </w:p>
          <w:p w14:paraId="66C0D446" w14:textId="77777777" w:rsidR="00FE18B2" w:rsidRPr="00565B06" w:rsidRDefault="004429F4" w:rsidP="00E5521B">
            <w:pPr>
              <w:pStyle w:val="Subtitle"/>
            </w:pPr>
            <w:r>
              <w:t>GIBSON</w:t>
            </w:r>
          </w:p>
        </w:tc>
        <w:tc>
          <w:tcPr>
            <w:tcW w:w="549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831"/>
              <w:gridCol w:w="520"/>
            </w:tblGrid>
            <w:tr w:rsidR="00323C3F" w:rsidRPr="009D0878" w14:paraId="54CF3755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9C5DD2" w14:textId="73050A8C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FC7F358" w14:textId="3954531B"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14:paraId="629E02B3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927DFDA7FFB74A55A45EDA3E264E598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C8A92D8" w14:textId="77777777" w:rsidR="00323C3F" w:rsidRPr="009D0878" w:rsidRDefault="004429F4" w:rsidP="00323C3F">
                      <w:pPr>
                        <w:pStyle w:val="ContactInfo"/>
                      </w:pPr>
                      <w:r>
                        <w:t>612-222-2650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B302F9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DB2D4C" wp14:editId="4565C5BA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8F8CF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DB5E7F2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A1B1CAA0FD9D4B9EB9B3912B8A478CB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2DA873C" w14:textId="594A5E4A" w:rsidR="00323C3F" w:rsidRPr="009D0878" w:rsidRDefault="00252410" w:rsidP="00323C3F">
                      <w:pPr>
                        <w:pStyle w:val="ContactInfo"/>
                      </w:pPr>
                      <w:r>
                        <w:t>jeffgibsoncareer@gmail.com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482EC73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5F59FE" wp14:editId="210C54E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FB0C1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8D38A01" w14:textId="77777777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B369A973C166437F8E8465CC3177B1F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690059C" w14:textId="77777777" w:rsidR="00323C3F" w:rsidRPr="009D0878" w:rsidRDefault="004429F4" w:rsidP="00323C3F">
                      <w:pPr>
                        <w:pStyle w:val="ContactInfo"/>
                      </w:pPr>
                      <w:r w:rsidRPr="004429F4">
                        <w:t>www.linkedin.com/in/jeff-gibson-cc/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E33EB37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2287B8" wp14:editId="54BDA191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F30ED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8CF3B80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66206ED" w14:textId="77777777" w:rsidR="00323C3F" w:rsidRPr="009D0878" w:rsidRDefault="00323C3F" w:rsidP="004429F4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9B0A5A4" w14:textId="77777777" w:rsidR="00323C3F" w:rsidRPr="009D0878" w:rsidRDefault="00323C3F" w:rsidP="004429F4">
                  <w:pPr>
                    <w:pStyle w:val="Icons"/>
                    <w:jc w:val="left"/>
                  </w:pPr>
                </w:p>
              </w:tc>
            </w:tr>
          </w:tbl>
          <w:p w14:paraId="212A7CD0" w14:textId="77777777" w:rsidR="00E5521B" w:rsidRPr="00565B06" w:rsidRDefault="00E5521B" w:rsidP="00DF2C9D">
            <w:pPr>
              <w:pStyle w:val="ContactInfo"/>
            </w:pPr>
          </w:p>
        </w:tc>
        <w:bookmarkStart w:id="0" w:name="_GoBack"/>
        <w:bookmarkEnd w:id="0"/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C46E767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944AD33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EC1E1B" wp14:editId="424BB0E6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7D2E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B56741" w14:textId="3CACBEA6" w:rsidR="000E24AC" w:rsidRPr="00565B06" w:rsidRDefault="0038706D" w:rsidP="007850D1">
            <w:pPr>
              <w:pStyle w:val="Heading1"/>
              <w:outlineLvl w:val="0"/>
            </w:pPr>
            <w:r>
              <w:t>SUMMARY</w:t>
            </w:r>
          </w:p>
        </w:tc>
      </w:tr>
    </w:tbl>
    <w:p w14:paraId="77283C7F" w14:textId="5FF1772C" w:rsidR="00A77B4D" w:rsidRPr="00565B06" w:rsidRDefault="008703D3" w:rsidP="007850D1">
      <w:r>
        <w:t xml:space="preserve">I am a highly motivated and talented front-end developer </w:t>
      </w:r>
      <w:r w:rsidR="00BD49C9">
        <w:t>having</w:t>
      </w:r>
      <w:r>
        <w:t xml:space="preserve"> a skillset </w:t>
      </w:r>
      <w:r w:rsidR="00BD49C9">
        <w:t>of both</w:t>
      </w:r>
      <w:r w:rsidR="00FA4247">
        <w:t xml:space="preserve"> </w:t>
      </w:r>
      <w:r w:rsidR="00FA4247" w:rsidRPr="00FA4247">
        <w:t>width and breadth</w:t>
      </w:r>
      <w:r w:rsidR="00146C50">
        <w:t xml:space="preserve"> seeking to work with a team of other brilliant developers doing meaningful work to the highest standards.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4390F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DA5CB7F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CCE3F25" wp14:editId="3F59553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D61D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7CAE9D" w14:textId="77777777" w:rsidR="00A77B4D" w:rsidRPr="00565B06" w:rsidRDefault="0079571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0ED1EE42FAA474A9C163A8BA671AD1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91CCB44" w14:textId="0E0CAC3D" w:rsidR="007C0E0E" w:rsidRPr="00565B06" w:rsidRDefault="004429F4" w:rsidP="00B47E1E">
      <w:pPr>
        <w:pStyle w:val="Heading2"/>
      </w:pPr>
      <w:r>
        <w:t>B</w:t>
      </w:r>
      <w:r w:rsidRPr="004429F4">
        <w:t xml:space="preserve">achelor of </w:t>
      </w:r>
      <w:r>
        <w:t>S</w:t>
      </w:r>
      <w:r w:rsidRPr="004429F4">
        <w:t>cience</w:t>
      </w:r>
      <w:r>
        <w:t xml:space="preserve"> in Computer Science and Elective Studies</w:t>
      </w:r>
      <w:r w:rsidR="007C0E0E" w:rsidRPr="00565B06">
        <w:t xml:space="preserve"> | </w:t>
      </w:r>
      <w:r>
        <w:rPr>
          <w:rStyle w:val="Emphasis"/>
        </w:rPr>
        <w:t>St. Cloud State</w:t>
      </w:r>
    </w:p>
    <w:p w14:paraId="20AEB564" w14:textId="77777777" w:rsidR="007C0E0E" w:rsidRPr="00565B06" w:rsidRDefault="004429F4" w:rsidP="004F199F">
      <w:pPr>
        <w:pStyle w:val="Heading3"/>
      </w:pPr>
      <w:r>
        <w:t>2007</w:t>
      </w:r>
    </w:p>
    <w:p w14:paraId="69716DF4" w14:textId="77777777" w:rsidR="000E24AC" w:rsidRDefault="004429F4" w:rsidP="007850D1">
      <w:r>
        <w:t>Teacher’s Assistant – Assisting in the CS lab, tutoring, grading code/projects</w:t>
      </w:r>
    </w:p>
    <w:p w14:paraId="3F94256C" w14:textId="77777777" w:rsidR="007C0E0E" w:rsidRPr="00565B06" w:rsidRDefault="004429F4" w:rsidP="007C0E0E">
      <w:r>
        <w:t>President of the Computer Science Club – Conducted regular meetings, organized outings, and mentored / onboarded new CS students.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F3450D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16C7CC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280D74" wp14:editId="5899047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6418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9FB77EC" w14:textId="77777777" w:rsidR="005E088C" w:rsidRPr="00565B06" w:rsidRDefault="0079571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3D7817F5C5F472BA66FA4F32B0853F0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50EBD46" w14:textId="5BD1C6FA" w:rsidR="005E088C" w:rsidRPr="00565B06" w:rsidRDefault="00ED22D4" w:rsidP="00B47E1E">
      <w:pPr>
        <w:pStyle w:val="Heading2"/>
      </w:pPr>
      <w:r>
        <w:t>Web Developer</w:t>
      </w:r>
      <w:r w:rsidR="005E088C" w:rsidRPr="00565B06">
        <w:t xml:space="preserve"> | </w:t>
      </w:r>
      <w:proofErr w:type="spellStart"/>
      <w:r>
        <w:rPr>
          <w:rStyle w:val="Emphasis"/>
        </w:rPr>
        <w:t>WebStack</w:t>
      </w:r>
      <w:proofErr w:type="spellEnd"/>
      <w:r>
        <w:rPr>
          <w:rStyle w:val="Emphasis"/>
        </w:rPr>
        <w:t xml:space="preserve"> IT</w:t>
      </w:r>
    </w:p>
    <w:p w14:paraId="217FE67F" w14:textId="6ED85A7F" w:rsidR="005E088C" w:rsidRPr="00565B06" w:rsidRDefault="00976D66" w:rsidP="004F199F">
      <w:pPr>
        <w:pStyle w:val="Heading3"/>
      </w:pPr>
      <w:r>
        <w:t>May 2016</w:t>
      </w:r>
      <w:r w:rsidR="005E088C" w:rsidRPr="00565B06">
        <w:t xml:space="preserve"> – </w:t>
      </w:r>
      <w:r>
        <w:t>Present</w:t>
      </w:r>
    </w:p>
    <w:p w14:paraId="42BA553A" w14:textId="55C73C4C" w:rsidR="005E088C" w:rsidRPr="00565B06" w:rsidRDefault="00AE0A25" w:rsidP="005E088C">
      <w:r w:rsidRPr="00AE0A25">
        <w:t>Develop various web-based solutions using HTML5/CSS3, Java</w:t>
      </w:r>
      <w:r w:rsidR="009C627F">
        <w:t>S</w:t>
      </w:r>
      <w:r w:rsidRPr="00AE0A25">
        <w:t>cript</w:t>
      </w:r>
      <w:r w:rsidR="009C627F">
        <w:t xml:space="preserve">. </w:t>
      </w:r>
      <w:r w:rsidR="00F95027" w:rsidRPr="00F95027">
        <w:t>Create</w:t>
      </w:r>
      <w:r w:rsidR="00F95027">
        <w:t xml:space="preserve"> custom</w:t>
      </w:r>
      <w:r w:rsidR="00F95027" w:rsidRPr="00F95027">
        <w:t xml:space="preserve"> jQuery plugins</w:t>
      </w:r>
      <w:r w:rsidR="00F95027">
        <w:t xml:space="preserve">. </w:t>
      </w:r>
      <w:r w:rsidR="00B43872" w:rsidRPr="00B43872">
        <w:t xml:space="preserve">Built SPA applications using </w:t>
      </w:r>
      <w:r w:rsidR="00C507D1">
        <w:t xml:space="preserve">Angular 5, Angular 4, </w:t>
      </w:r>
      <w:r w:rsidR="00B43872" w:rsidRPr="00B43872">
        <w:t>Angular 2, Angular 1.5, Angular 1.3, Knockout JS</w:t>
      </w:r>
      <w:r w:rsidR="00B43872">
        <w:t xml:space="preserve">. </w:t>
      </w:r>
      <w:r w:rsidR="003D1AC8">
        <w:t xml:space="preserve">Create responsive UI both organically and using </w:t>
      </w:r>
      <w:r w:rsidR="004C1D2F">
        <w:t xml:space="preserve">existing frameworks such as Bootstrap. </w:t>
      </w:r>
    </w:p>
    <w:p w14:paraId="016469AA" w14:textId="5AADAE65" w:rsidR="005E088C" w:rsidRPr="00565B06" w:rsidRDefault="009009FA" w:rsidP="00B47E1E">
      <w:pPr>
        <w:pStyle w:val="Heading2"/>
      </w:pPr>
      <w:r>
        <w:t>Software Engineer</w:t>
      </w:r>
      <w:r w:rsidR="005E088C" w:rsidRPr="00565B06">
        <w:t xml:space="preserve"> | </w:t>
      </w:r>
      <w:r>
        <w:rPr>
          <w:rStyle w:val="Emphasis"/>
        </w:rPr>
        <w:t>Amano McGann</w:t>
      </w:r>
    </w:p>
    <w:p w14:paraId="04365F33" w14:textId="69A74DCB" w:rsidR="005E088C" w:rsidRPr="00565B06" w:rsidRDefault="007B5435" w:rsidP="004F199F">
      <w:pPr>
        <w:pStyle w:val="Heading3"/>
      </w:pPr>
      <w:r>
        <w:t>October 2014</w:t>
      </w:r>
      <w:r w:rsidR="005E088C" w:rsidRPr="00565B06">
        <w:t xml:space="preserve"> – </w:t>
      </w:r>
      <w:r>
        <w:t>march 2016</w:t>
      </w:r>
    </w:p>
    <w:p w14:paraId="34EEE319" w14:textId="6D3C1F88" w:rsidR="005E088C" w:rsidRDefault="00850602" w:rsidP="005E088C">
      <w:r w:rsidRPr="00850602">
        <w:t>Generated responsive, mobile first UI with Twitter Bootstrap</w:t>
      </w:r>
      <w:r w:rsidR="004279CF">
        <w:t xml:space="preserve"> in and Agile environment</w:t>
      </w:r>
      <w:r>
        <w:t xml:space="preserve">. </w:t>
      </w:r>
      <w:r w:rsidRPr="00850602">
        <w:t>Created new dashboard widgets for cloud application using AngularJS, jQuery, Knockout, native JavaScript</w:t>
      </w:r>
      <w:r>
        <w:t xml:space="preserve">. </w:t>
      </w:r>
      <w:r w:rsidRPr="00850602">
        <w:t>Created cloud databases, cloud websites, and cloud services in Microsoft Azure</w:t>
      </w:r>
      <w:r>
        <w:t xml:space="preserve">. </w:t>
      </w:r>
      <w:r w:rsidR="007406FB" w:rsidRPr="007406FB">
        <w:t>Built custom jQuery plugins for customer-facing web application</w:t>
      </w:r>
      <w:r w:rsidR="007406FB">
        <w:t xml:space="preserve">. </w:t>
      </w:r>
      <w:r w:rsidR="007406FB" w:rsidRPr="007406FB">
        <w:t>Designed and implemented</w:t>
      </w:r>
      <w:r w:rsidR="007406FB">
        <w:t xml:space="preserve"> the presentation layer of our</w:t>
      </w:r>
      <w:r w:rsidR="007406FB" w:rsidRPr="007406FB">
        <w:t xml:space="preserve"> C#/MVC applications</w:t>
      </w:r>
      <w:r w:rsidR="0010661B">
        <w:t>.</w:t>
      </w:r>
    </w:p>
    <w:p w14:paraId="5475B098" w14:textId="307228F3" w:rsidR="007F7784" w:rsidRPr="00565B06" w:rsidRDefault="005B12A7" w:rsidP="007F7784">
      <w:pPr>
        <w:pStyle w:val="Heading2"/>
      </w:pPr>
      <w:r>
        <w:t>Web Application Developer</w:t>
      </w:r>
      <w:r w:rsidR="007F7784" w:rsidRPr="00565B06">
        <w:t xml:space="preserve"> | </w:t>
      </w:r>
      <w:r>
        <w:rPr>
          <w:rStyle w:val="Emphasis"/>
        </w:rPr>
        <w:t>Polaris</w:t>
      </w:r>
    </w:p>
    <w:p w14:paraId="420487C4" w14:textId="4DEE60EC" w:rsidR="007F7784" w:rsidRPr="00565B06" w:rsidRDefault="006A5B3A" w:rsidP="007F7784">
      <w:pPr>
        <w:pStyle w:val="Heading3"/>
      </w:pPr>
      <w:r>
        <w:t>April 2013</w:t>
      </w:r>
      <w:r w:rsidR="007F7784" w:rsidRPr="00565B06">
        <w:t xml:space="preserve"> – </w:t>
      </w:r>
      <w:r>
        <w:t>August 2014</w:t>
      </w:r>
    </w:p>
    <w:p w14:paraId="42D94E28" w14:textId="2AE306EB" w:rsidR="00610199" w:rsidRDefault="00086223" w:rsidP="007F7784">
      <w:r w:rsidRPr="00086223">
        <w:t>Implemented drawer navigation system</w:t>
      </w:r>
      <w:r>
        <w:t xml:space="preserve"> for </w:t>
      </w:r>
      <w:r w:rsidR="00E90875">
        <w:t>IndianMotorcycles.com, VictoryMotorcyc</w:t>
      </w:r>
      <w:r w:rsidR="00376B09">
        <w:t xml:space="preserve">les.com, Slingshot.polaris.com, and </w:t>
      </w:r>
      <w:r w:rsidR="009224CA">
        <w:t xml:space="preserve">their off-road vehicle sites. </w:t>
      </w:r>
      <w:r w:rsidR="00FF2E9B">
        <w:t>Created CDN</w:t>
      </w:r>
      <w:r w:rsidR="00032063">
        <w:t>-driven</w:t>
      </w:r>
      <w:r w:rsidR="00FF2E9B">
        <w:t xml:space="preserve"> high-resolution product viewer</w:t>
      </w:r>
      <w:r w:rsidR="00032063">
        <w:t xml:space="preserve"> and custom jQuery plugin for use by other developers</w:t>
      </w:r>
      <w:r w:rsidR="002A4968">
        <w:t xml:space="preserve"> </w:t>
      </w:r>
      <w:r w:rsidR="001C0CB2">
        <w:t>on large e-commerce websites</w:t>
      </w:r>
      <w:r w:rsidR="00032063">
        <w:t xml:space="preserve">. </w:t>
      </w:r>
      <w:r w:rsidR="002C5EEA">
        <w:t>Took</w:t>
      </w:r>
      <w:r w:rsidR="000F029F">
        <w:t xml:space="preserve"> a lead role in most front-end projects while working closely with quality assurance. </w:t>
      </w:r>
      <w:r w:rsidR="0026696B">
        <w:t xml:space="preserve">Participated in daily stand-ups, sprint planning, sizing, grooming </w:t>
      </w:r>
      <w:r w:rsidR="008B0F64">
        <w:t>and retrospectives.</w:t>
      </w:r>
    </w:p>
    <w:p w14:paraId="106A798B" w14:textId="77777777" w:rsidR="00610199" w:rsidRDefault="00610199">
      <w:r>
        <w:br w:type="page"/>
      </w:r>
    </w:p>
    <w:p w14:paraId="1651F022" w14:textId="4A39A66E" w:rsidR="007F7784" w:rsidRPr="00565B06" w:rsidRDefault="00BF0552" w:rsidP="007F7784">
      <w:pPr>
        <w:pStyle w:val="Heading2"/>
      </w:pPr>
      <w:r>
        <w:lastRenderedPageBreak/>
        <w:t>Web Developer</w:t>
      </w:r>
      <w:r w:rsidR="007F7784" w:rsidRPr="00565B06">
        <w:t xml:space="preserve"> | </w:t>
      </w:r>
      <w:r>
        <w:rPr>
          <w:rStyle w:val="Emphasis"/>
        </w:rPr>
        <w:t>121 Marketing Solutions</w:t>
      </w:r>
    </w:p>
    <w:p w14:paraId="60761261" w14:textId="502A3652" w:rsidR="007F7784" w:rsidRPr="00565B06" w:rsidRDefault="00F5316D" w:rsidP="007F7784">
      <w:pPr>
        <w:pStyle w:val="Heading3"/>
      </w:pPr>
      <w:r>
        <w:t>September 2009</w:t>
      </w:r>
      <w:r w:rsidR="007F7784" w:rsidRPr="00565B06">
        <w:t xml:space="preserve"> – </w:t>
      </w:r>
      <w:r>
        <w:t>April 2013</w:t>
      </w:r>
    </w:p>
    <w:p w14:paraId="2CABFEC3" w14:textId="0A961E38" w:rsidR="007F7784" w:rsidRPr="00565B06" w:rsidRDefault="00EC585F" w:rsidP="007F7784">
      <w:r w:rsidRPr="00EC585F">
        <w:t xml:space="preserve">Implement responsive, mobile friendly client-side design using HTML5, HTML Boilerplate, Twitter Bootstrap, </w:t>
      </w:r>
      <w:proofErr w:type="spellStart"/>
      <w:r w:rsidRPr="00EC585F">
        <w:t>Modernizr</w:t>
      </w:r>
      <w:proofErr w:type="spellEnd"/>
      <w:r w:rsidRPr="00EC585F">
        <w:t>, media queries, and custom frameworks and libraries</w:t>
      </w:r>
      <w:r w:rsidR="00DB0D94">
        <w:t xml:space="preserve">. </w:t>
      </w:r>
      <w:r w:rsidR="004A67F8" w:rsidRPr="004A67F8">
        <w:t>Buil</w:t>
      </w:r>
      <w:r w:rsidR="004A67F8">
        <w:t>t</w:t>
      </w:r>
      <w:r w:rsidR="004A67F8" w:rsidRPr="004A67F8">
        <w:t xml:space="preserve"> custom, dynamic web applications and websites utilizing PHP, MySQL, JavaScript/jQuery, CSS/SASS/Comp</w:t>
      </w:r>
      <w:r w:rsidR="007F2E30">
        <w:t>ass</w:t>
      </w:r>
      <w:r w:rsidR="004A67F8" w:rsidRPr="004A67F8">
        <w:t>, and Zend Framework</w:t>
      </w:r>
      <w:r w:rsidR="004A67F8">
        <w:t xml:space="preserve">. </w:t>
      </w:r>
      <w:r w:rsidR="009C482D">
        <w:t xml:space="preserve">Created custom </w:t>
      </w:r>
      <w:r w:rsidR="00671657">
        <w:t>interactive multimedia for large applications</w:t>
      </w:r>
      <w:r w:rsidR="00136A47">
        <w:t>, clients</w:t>
      </w:r>
      <w:r w:rsidR="004F0E8B">
        <w:t xml:space="preserve"> include United Airlines, Choice Hotels, Hilton, and more…</w:t>
      </w:r>
      <w:r w:rsidR="001C0CB2">
        <w:t xml:space="preserve"> Customized large e-commerce solutions.</w:t>
      </w:r>
    </w:p>
    <w:p w14:paraId="695031A1" w14:textId="3B68ED26" w:rsidR="007F7784" w:rsidRPr="00565B06" w:rsidRDefault="005240F9" w:rsidP="007F7784">
      <w:pPr>
        <w:pStyle w:val="Heading2"/>
      </w:pPr>
      <w:r>
        <w:t>Web Developer</w:t>
      </w:r>
      <w:r w:rsidR="006E2D7E">
        <w:t xml:space="preserve"> / Business Analyst</w:t>
      </w:r>
      <w:r w:rsidR="007F7784" w:rsidRPr="00565B06">
        <w:t xml:space="preserve"> | </w:t>
      </w:r>
      <w:r w:rsidR="006E2D7E">
        <w:rPr>
          <w:rStyle w:val="Emphasis"/>
        </w:rPr>
        <w:t>Cisco</w:t>
      </w:r>
    </w:p>
    <w:p w14:paraId="448CD0B2" w14:textId="4D26C3C3" w:rsidR="007F7784" w:rsidRPr="00565B06" w:rsidRDefault="006E2D7E" w:rsidP="007F7784">
      <w:pPr>
        <w:pStyle w:val="Heading3"/>
      </w:pPr>
      <w:r>
        <w:t>August 2007</w:t>
      </w:r>
      <w:r w:rsidR="007F7784" w:rsidRPr="00565B06">
        <w:t xml:space="preserve"> – </w:t>
      </w:r>
      <w:r>
        <w:t>October 2009</w:t>
      </w:r>
    </w:p>
    <w:p w14:paraId="3EBD694D" w14:textId="34DB9AC4" w:rsidR="007F7784" w:rsidRPr="00565B06" w:rsidRDefault="009B594E" w:rsidP="007F7784">
      <w:r>
        <w:t xml:space="preserve">Created </w:t>
      </w:r>
      <w:r w:rsidRPr="009B594E">
        <w:t>several user-facing UI components via HTML, JavaScript, CSS, and Flash / ActionScript</w:t>
      </w:r>
      <w:r>
        <w:t xml:space="preserve">. </w:t>
      </w:r>
      <w:r w:rsidR="00936619">
        <w:t>Built rapid prototypes and proof concept</w:t>
      </w:r>
      <w:r w:rsidR="006C2436">
        <w:t xml:space="preserve">s to accompany the requirements I gathered by integrating with stakeholders, </w:t>
      </w:r>
      <w:r w:rsidR="00A86436">
        <w:t xml:space="preserve">offshore resources, internal decision makers, and business </w:t>
      </w:r>
      <w:r w:rsidR="002219FF">
        <w:t>product owners.</w:t>
      </w:r>
      <w:r w:rsidR="00EE5C71">
        <w:t xml:space="preserve"> Ensured quality and accuracy for both onshore and offshore </w:t>
      </w:r>
      <w:r w:rsidR="003210E8">
        <w:t>development teams.</w:t>
      </w:r>
    </w:p>
    <w:p w14:paraId="063FEB14" w14:textId="77777777" w:rsidR="007F7784" w:rsidRPr="00565B06" w:rsidRDefault="007F7784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448AE2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B8B049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4E1817" wp14:editId="2BFED45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54C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F3AF7FF" w14:textId="77777777" w:rsidR="00143224" w:rsidRPr="00565B06" w:rsidRDefault="0079571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AD0AA6DF586449E923A99F145718B7E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3AC51AC" w14:textId="77777777" w:rsidTr="00565B06">
        <w:tc>
          <w:tcPr>
            <w:tcW w:w="4320" w:type="dxa"/>
          </w:tcPr>
          <w:p w14:paraId="734EEB8E" w14:textId="77777777" w:rsidR="00143224" w:rsidRPr="00565B06" w:rsidRDefault="004429F4" w:rsidP="00565B06">
            <w:pPr>
              <w:pStyle w:val="ListBullet"/>
              <w:spacing w:after="80"/>
            </w:pPr>
            <w:r>
              <w:t>HTML 4/5</w:t>
            </w:r>
          </w:p>
          <w:p w14:paraId="35AFA66A" w14:textId="7C4927D5" w:rsidR="00316CE4" w:rsidRDefault="004429F4" w:rsidP="00316CE4">
            <w:pPr>
              <w:pStyle w:val="ListBullet"/>
              <w:spacing w:after="80"/>
            </w:pPr>
            <w:r>
              <w:t>CSS 2/3</w:t>
            </w:r>
          </w:p>
          <w:p w14:paraId="1D8A17DB" w14:textId="0EB36784" w:rsidR="00D726CF" w:rsidRDefault="00D726CF" w:rsidP="00316CE4">
            <w:pPr>
              <w:pStyle w:val="ListBullet"/>
              <w:spacing w:after="80"/>
            </w:pPr>
            <w:r>
              <w:t>SASS/SCSS</w:t>
            </w:r>
          </w:p>
          <w:p w14:paraId="7EDC4894" w14:textId="56BDAF6A" w:rsidR="00505DE8" w:rsidRDefault="00505DE8" w:rsidP="00316CE4">
            <w:pPr>
              <w:pStyle w:val="ListBullet"/>
              <w:spacing w:after="80"/>
            </w:pPr>
            <w:r>
              <w:t>Responsive Design</w:t>
            </w:r>
          </w:p>
          <w:p w14:paraId="2E9005DA" w14:textId="6C893F41" w:rsidR="004429F4" w:rsidRDefault="000A5A1E" w:rsidP="00316CE4">
            <w:pPr>
              <w:pStyle w:val="ListBullet"/>
              <w:spacing w:after="80"/>
            </w:pPr>
            <w:r>
              <w:t>JavaScript</w:t>
            </w:r>
            <w:r w:rsidR="005B4277">
              <w:t>, plain, ES5</w:t>
            </w:r>
            <w:r w:rsidR="00F92D65">
              <w:t>+</w:t>
            </w:r>
          </w:p>
          <w:p w14:paraId="684C8697" w14:textId="5A5D2ADE" w:rsidR="00F91929" w:rsidRDefault="00F91929" w:rsidP="00316CE4">
            <w:pPr>
              <w:pStyle w:val="ListBullet"/>
              <w:spacing w:after="80"/>
            </w:pPr>
            <w:r>
              <w:t>Angular 1.x, 2+</w:t>
            </w:r>
          </w:p>
          <w:p w14:paraId="51E32275" w14:textId="77777777" w:rsidR="000A5A1E" w:rsidRDefault="000A5A1E" w:rsidP="00316CE4">
            <w:pPr>
              <w:pStyle w:val="ListBullet"/>
              <w:spacing w:after="80"/>
            </w:pPr>
            <w:r>
              <w:t>Typescript</w:t>
            </w:r>
          </w:p>
          <w:p w14:paraId="5BFDB7BF" w14:textId="5387DCEF" w:rsidR="005134A3" w:rsidRDefault="005134A3" w:rsidP="00316CE4">
            <w:pPr>
              <w:pStyle w:val="ListBullet"/>
              <w:spacing w:after="80"/>
            </w:pPr>
            <w:r>
              <w:t>JSON</w:t>
            </w:r>
          </w:p>
          <w:p w14:paraId="1E339937" w14:textId="2890F9E5" w:rsidR="009463EA" w:rsidRDefault="009463EA" w:rsidP="00316CE4">
            <w:pPr>
              <w:pStyle w:val="ListBullet"/>
              <w:spacing w:after="80"/>
            </w:pPr>
            <w:r>
              <w:t>C# .NET</w:t>
            </w:r>
          </w:p>
          <w:p w14:paraId="5CCF8847" w14:textId="69EB02F0" w:rsidR="00112358" w:rsidRDefault="00112358" w:rsidP="00316CE4">
            <w:pPr>
              <w:pStyle w:val="ListBullet"/>
              <w:spacing w:after="80"/>
            </w:pPr>
            <w:r>
              <w:t>Azure</w:t>
            </w:r>
          </w:p>
          <w:p w14:paraId="4187905E" w14:textId="77777777" w:rsidR="00390E90" w:rsidRDefault="00150354" w:rsidP="00316CE4">
            <w:pPr>
              <w:pStyle w:val="ListBullet"/>
              <w:spacing w:after="80"/>
            </w:pPr>
            <w:r>
              <w:t>Web API</w:t>
            </w:r>
          </w:p>
          <w:p w14:paraId="4051622D" w14:textId="2DA2B609" w:rsidR="007831D8" w:rsidRDefault="007831D8" w:rsidP="00316CE4">
            <w:pPr>
              <w:pStyle w:val="ListBullet"/>
              <w:spacing w:after="80"/>
            </w:pPr>
            <w:r>
              <w:t>Source Control</w:t>
            </w:r>
          </w:p>
          <w:p w14:paraId="562E37B5" w14:textId="624A4D6C" w:rsidR="00D44EC5" w:rsidRDefault="00D44EC5" w:rsidP="00316CE4">
            <w:pPr>
              <w:pStyle w:val="ListBullet"/>
              <w:spacing w:after="80"/>
            </w:pPr>
            <w:r>
              <w:t>Vis</w:t>
            </w:r>
            <w:r w:rsidR="00701E09">
              <w:t>ual Studio</w:t>
            </w:r>
          </w:p>
          <w:p w14:paraId="65FDF864" w14:textId="77777777" w:rsidR="00EA0743" w:rsidRDefault="00F62A87" w:rsidP="00316CE4">
            <w:pPr>
              <w:pStyle w:val="ListBullet"/>
              <w:spacing w:after="80"/>
            </w:pPr>
            <w:r>
              <w:t>Adobe</w:t>
            </w:r>
          </w:p>
          <w:p w14:paraId="1B90CA49" w14:textId="77777777" w:rsidR="00081418" w:rsidRDefault="00081418" w:rsidP="00316CE4">
            <w:pPr>
              <w:pStyle w:val="ListBullet"/>
              <w:spacing w:after="80"/>
            </w:pPr>
            <w:r>
              <w:t>Agile</w:t>
            </w:r>
          </w:p>
          <w:p w14:paraId="663D51C3" w14:textId="48478582" w:rsidR="00E62A97" w:rsidRPr="00565B06" w:rsidRDefault="00E62A97" w:rsidP="00316CE4">
            <w:pPr>
              <w:pStyle w:val="ListBullet"/>
              <w:spacing w:after="80"/>
            </w:pPr>
            <w:r>
              <w:t>Jira</w:t>
            </w:r>
          </w:p>
        </w:tc>
        <w:tc>
          <w:tcPr>
            <w:tcW w:w="4320" w:type="dxa"/>
            <w:tcMar>
              <w:left w:w="576" w:type="dxa"/>
            </w:tcMar>
          </w:tcPr>
          <w:p w14:paraId="59769050" w14:textId="6BA1DDDE" w:rsidR="00143224" w:rsidRPr="00565B06" w:rsidRDefault="00290F20" w:rsidP="00565B06">
            <w:pPr>
              <w:pStyle w:val="ListBullet"/>
              <w:spacing w:after="80"/>
            </w:pPr>
            <w:r>
              <w:t xml:space="preserve">Legacy and modern </w:t>
            </w:r>
            <w:r w:rsidR="00AB7D5A">
              <w:t>DOM</w:t>
            </w:r>
          </w:p>
          <w:p w14:paraId="348B2B2C" w14:textId="41A2FE76" w:rsidR="00F904FC" w:rsidRDefault="00AB7D5A" w:rsidP="00565B06">
            <w:pPr>
              <w:pStyle w:val="ListBullet"/>
              <w:spacing w:after="80"/>
            </w:pPr>
            <w:r>
              <w:t xml:space="preserve">Custom and </w:t>
            </w:r>
            <w:r w:rsidR="000A5A1E">
              <w:t xml:space="preserve">Bootstrap </w:t>
            </w:r>
            <w:r w:rsidR="00347959">
              <w:t>3, 4+</w:t>
            </w:r>
          </w:p>
          <w:p w14:paraId="2508CC29" w14:textId="7AC07417" w:rsidR="002F722C" w:rsidRDefault="002F722C" w:rsidP="00565B06">
            <w:pPr>
              <w:pStyle w:val="ListBullet"/>
              <w:spacing w:after="80"/>
            </w:pPr>
            <w:r>
              <w:t>Structured</w:t>
            </w:r>
            <w:r w:rsidR="00522EA4">
              <w:t xml:space="preserve"> + variables</w:t>
            </w:r>
            <w:r w:rsidR="00692D0D">
              <w:t xml:space="preserve">, </w:t>
            </w:r>
            <w:r w:rsidR="003B5C2A">
              <w:t>p</w:t>
            </w:r>
            <w:r>
              <w:t>reprocessed</w:t>
            </w:r>
          </w:p>
          <w:p w14:paraId="72F4E890" w14:textId="6606876A" w:rsidR="00505DE8" w:rsidRPr="00565B06" w:rsidRDefault="00347959" w:rsidP="00565B06">
            <w:pPr>
              <w:pStyle w:val="ListBullet"/>
              <w:spacing w:after="80"/>
            </w:pPr>
            <w:r>
              <w:t>Home-rolled or library-based</w:t>
            </w:r>
          </w:p>
          <w:p w14:paraId="5A041638" w14:textId="43425D6A" w:rsidR="00F904FC" w:rsidRDefault="000A5A1E" w:rsidP="00565B06">
            <w:pPr>
              <w:pStyle w:val="ListBullet"/>
              <w:spacing w:after="80"/>
            </w:pPr>
            <w:r>
              <w:t>jQuery, Knockout, AJAX</w:t>
            </w:r>
          </w:p>
          <w:p w14:paraId="64069262" w14:textId="71BC7750" w:rsidR="00F91929" w:rsidRDefault="00290F20" w:rsidP="00565B06">
            <w:pPr>
              <w:pStyle w:val="ListBullet"/>
              <w:spacing w:after="80"/>
            </w:pPr>
            <w:r>
              <w:t>SPA – single page applications</w:t>
            </w:r>
          </w:p>
          <w:p w14:paraId="67957796" w14:textId="77777777" w:rsidR="000A5A1E" w:rsidRDefault="004E3F51" w:rsidP="00565B06">
            <w:pPr>
              <w:pStyle w:val="ListBullet"/>
              <w:spacing w:after="80"/>
            </w:pPr>
            <w:r>
              <w:t>Com</w:t>
            </w:r>
            <w:r w:rsidR="00F30A31">
              <w:t xml:space="preserve">piled </w:t>
            </w:r>
            <w:r>
              <w:t>(</w:t>
            </w:r>
            <w:proofErr w:type="spellStart"/>
            <w:r>
              <w:t>transpiled</w:t>
            </w:r>
            <w:proofErr w:type="spellEnd"/>
            <w:r>
              <w:t xml:space="preserve">) </w:t>
            </w:r>
            <w:r w:rsidR="005B4277">
              <w:t>to ES5</w:t>
            </w:r>
          </w:p>
          <w:p w14:paraId="23B90FDA" w14:textId="1B90A8B7" w:rsidR="005134A3" w:rsidRDefault="005134A3" w:rsidP="00565B06">
            <w:pPr>
              <w:pStyle w:val="ListBullet"/>
              <w:spacing w:after="80"/>
            </w:pPr>
            <w:r>
              <w:t>Client-side model binding (MV*)</w:t>
            </w:r>
          </w:p>
          <w:p w14:paraId="17A54422" w14:textId="77DCA21A" w:rsidR="009463EA" w:rsidRDefault="009463EA" w:rsidP="00565B06">
            <w:pPr>
              <w:pStyle w:val="ListBullet"/>
              <w:spacing w:after="80"/>
            </w:pPr>
            <w:r>
              <w:t>MVC</w:t>
            </w:r>
            <w:r w:rsidR="00AA559E">
              <w:t>, Razor, Code-first database</w:t>
            </w:r>
          </w:p>
          <w:p w14:paraId="6643B561" w14:textId="5B73DF17" w:rsidR="00112358" w:rsidRDefault="00112358" w:rsidP="00565B06">
            <w:pPr>
              <w:pStyle w:val="ListBullet"/>
              <w:spacing w:after="80"/>
            </w:pPr>
            <w:r>
              <w:t xml:space="preserve">Cloud SQL, CDN, </w:t>
            </w:r>
          </w:p>
          <w:p w14:paraId="2035EA33" w14:textId="77777777" w:rsidR="00150354" w:rsidRDefault="00150354" w:rsidP="00565B06">
            <w:pPr>
              <w:pStyle w:val="ListBullet"/>
              <w:spacing w:after="80"/>
            </w:pPr>
            <w:r>
              <w:t>Endpoints for asynchronous use</w:t>
            </w:r>
          </w:p>
          <w:p w14:paraId="70B0D70E" w14:textId="57890CC9" w:rsidR="007831D8" w:rsidRDefault="007831D8" w:rsidP="00565B06">
            <w:pPr>
              <w:pStyle w:val="ListBullet"/>
              <w:spacing w:after="80"/>
            </w:pPr>
            <w:r>
              <w:t>TFS, Git</w:t>
            </w:r>
            <w:r w:rsidR="00EA0743">
              <w:t>, Bitbucket</w:t>
            </w:r>
            <w:r w:rsidR="00FF2890">
              <w:t>, SVN</w:t>
            </w:r>
          </w:p>
          <w:p w14:paraId="3FBC7215" w14:textId="795DCDC6" w:rsidR="00701E09" w:rsidRDefault="0096458B" w:rsidP="00565B06">
            <w:pPr>
              <w:pStyle w:val="ListBullet"/>
              <w:spacing w:after="80"/>
            </w:pPr>
            <w:r>
              <w:t xml:space="preserve">Solutions, projects, </w:t>
            </w:r>
            <w:r w:rsidR="005A1558">
              <w:t>sprint items, TFS</w:t>
            </w:r>
          </w:p>
          <w:p w14:paraId="02118990" w14:textId="77777777" w:rsidR="00081418" w:rsidRDefault="00F62A87" w:rsidP="00565B06">
            <w:pPr>
              <w:pStyle w:val="ListBullet"/>
              <w:spacing w:after="80"/>
            </w:pPr>
            <w:r>
              <w:t>Photoshop</w:t>
            </w:r>
            <w:r w:rsidR="009A57C8">
              <w:t xml:space="preserve"> and</w:t>
            </w:r>
            <w:r>
              <w:t xml:space="preserve"> Illustrator,</w:t>
            </w:r>
            <w:r w:rsidR="009A57C8">
              <w:t xml:space="preserve"> full suite</w:t>
            </w:r>
          </w:p>
          <w:p w14:paraId="0A1553BD" w14:textId="77777777" w:rsidR="00E62A97" w:rsidRDefault="00AE266E" w:rsidP="00565B06">
            <w:pPr>
              <w:pStyle w:val="ListBullet"/>
              <w:spacing w:after="80"/>
            </w:pPr>
            <w:r>
              <w:t xml:space="preserve">Stand-ups and all other </w:t>
            </w:r>
            <w:r w:rsidR="008B0F64">
              <w:t>ceremonies</w:t>
            </w:r>
          </w:p>
          <w:p w14:paraId="69D53703" w14:textId="3D941864" w:rsidR="00F62A87" w:rsidRPr="00565B06" w:rsidRDefault="000862CD" w:rsidP="00565B06">
            <w:pPr>
              <w:pStyle w:val="ListBullet"/>
              <w:spacing w:after="80"/>
            </w:pPr>
            <w:r>
              <w:t>Agile project management</w:t>
            </w:r>
            <w:r w:rsidR="00F62A87">
              <w:t xml:space="preserve">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EA74DB0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4C5F65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23F679" wp14:editId="00B37D8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8320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9878286" w14:textId="77777777" w:rsidR="00AC7C34" w:rsidRPr="00565B06" w:rsidRDefault="00795717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63F0033BCCB24AB39235820862F5EB7C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435C07D8" w14:textId="61A85088" w:rsidR="00316CE4" w:rsidRPr="00565B06" w:rsidRDefault="00822162" w:rsidP="00316CE4">
      <w:r>
        <w:t>I enjoy m</w:t>
      </w:r>
      <w:r w:rsidR="004429F4">
        <w:t>entor</w:t>
      </w:r>
      <w:r>
        <w:t>ing</w:t>
      </w:r>
      <w:r w:rsidR="004429F4">
        <w:t xml:space="preserve"> other developers by sharing experiences, </w:t>
      </w:r>
      <w:r>
        <w:t xml:space="preserve">I </w:t>
      </w:r>
      <w:r w:rsidR="004429F4">
        <w:t xml:space="preserve">fly small 2 and 4 seat airplanes, </w:t>
      </w:r>
      <w:r>
        <w:t xml:space="preserve">I </w:t>
      </w:r>
      <w:r w:rsidR="004429F4">
        <w:t xml:space="preserve">take my son to football and my girls to dance. In the evenings I can be found in my home office downloading a new framework or working on some “what-if” ideas I have. </w:t>
      </w:r>
      <w:r w:rsidR="0098228F">
        <w:t>My</w:t>
      </w:r>
      <w:r w:rsidR="00BE257A">
        <w:t xml:space="preserve"> evenings are often my</w:t>
      </w:r>
      <w:r w:rsidR="0098228F">
        <w:t xml:space="preserve"> R&amp;D</w:t>
      </w:r>
      <w:r w:rsidR="00BE257A">
        <w:t xml:space="preserve"> time, usually work-related but not always. If I’m learning something new, I’m happy.</w:t>
      </w:r>
      <w:r w:rsidR="0098228F">
        <w:t xml:space="preserve"> </w:t>
      </w:r>
    </w:p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E7234" w14:textId="77777777" w:rsidR="007C7E34" w:rsidRDefault="007C7E34" w:rsidP="00F534FB">
      <w:pPr>
        <w:spacing w:after="0"/>
      </w:pPr>
      <w:r>
        <w:separator/>
      </w:r>
    </w:p>
  </w:endnote>
  <w:endnote w:type="continuationSeparator" w:id="0">
    <w:p w14:paraId="4A1FC62D" w14:textId="77777777" w:rsidR="007C7E34" w:rsidRDefault="007C7E3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0549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5F979" w14:textId="77777777" w:rsidR="007C7E34" w:rsidRDefault="007C7E34" w:rsidP="00F534FB">
      <w:pPr>
        <w:spacing w:after="0"/>
      </w:pPr>
      <w:r>
        <w:separator/>
      </w:r>
    </w:p>
  </w:footnote>
  <w:footnote w:type="continuationSeparator" w:id="0">
    <w:p w14:paraId="20727D8A" w14:textId="77777777" w:rsidR="007C7E34" w:rsidRDefault="007C7E3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423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B8F067" wp14:editId="17EB8AF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17D24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F4"/>
    <w:rsid w:val="00002750"/>
    <w:rsid w:val="00004D4E"/>
    <w:rsid w:val="00011895"/>
    <w:rsid w:val="00013818"/>
    <w:rsid w:val="00023977"/>
    <w:rsid w:val="00024730"/>
    <w:rsid w:val="00032063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1418"/>
    <w:rsid w:val="00086223"/>
    <w:rsid w:val="000862CD"/>
    <w:rsid w:val="00092692"/>
    <w:rsid w:val="00096203"/>
    <w:rsid w:val="000A0229"/>
    <w:rsid w:val="000A4C2B"/>
    <w:rsid w:val="000A5A1E"/>
    <w:rsid w:val="000E24AC"/>
    <w:rsid w:val="000E4A73"/>
    <w:rsid w:val="000F029F"/>
    <w:rsid w:val="000F79EA"/>
    <w:rsid w:val="0010661B"/>
    <w:rsid w:val="00112358"/>
    <w:rsid w:val="00134F92"/>
    <w:rsid w:val="00136A47"/>
    <w:rsid w:val="00137DC1"/>
    <w:rsid w:val="00143224"/>
    <w:rsid w:val="00145B33"/>
    <w:rsid w:val="001468F3"/>
    <w:rsid w:val="00146C50"/>
    <w:rsid w:val="00150354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CB2"/>
    <w:rsid w:val="001C0DEE"/>
    <w:rsid w:val="001C3957"/>
    <w:rsid w:val="001C46E5"/>
    <w:rsid w:val="001E08A4"/>
    <w:rsid w:val="0020735F"/>
    <w:rsid w:val="002146F8"/>
    <w:rsid w:val="00215593"/>
    <w:rsid w:val="00217917"/>
    <w:rsid w:val="002219FF"/>
    <w:rsid w:val="002372E8"/>
    <w:rsid w:val="0023768B"/>
    <w:rsid w:val="0025163F"/>
    <w:rsid w:val="00252410"/>
    <w:rsid w:val="00254330"/>
    <w:rsid w:val="00260F01"/>
    <w:rsid w:val="0026696B"/>
    <w:rsid w:val="00275C94"/>
    <w:rsid w:val="00277638"/>
    <w:rsid w:val="0028164F"/>
    <w:rsid w:val="002823BE"/>
    <w:rsid w:val="00290F20"/>
    <w:rsid w:val="00297ED0"/>
    <w:rsid w:val="002A4968"/>
    <w:rsid w:val="002A4EDA"/>
    <w:rsid w:val="002B3FC8"/>
    <w:rsid w:val="002C5EEA"/>
    <w:rsid w:val="002F10E7"/>
    <w:rsid w:val="002F69E4"/>
    <w:rsid w:val="002F722C"/>
    <w:rsid w:val="00300A98"/>
    <w:rsid w:val="0030724A"/>
    <w:rsid w:val="00316CE4"/>
    <w:rsid w:val="003210E8"/>
    <w:rsid w:val="00323C3F"/>
    <w:rsid w:val="003279A4"/>
    <w:rsid w:val="00337114"/>
    <w:rsid w:val="00347959"/>
    <w:rsid w:val="0035004C"/>
    <w:rsid w:val="003571C8"/>
    <w:rsid w:val="00376B09"/>
    <w:rsid w:val="00383057"/>
    <w:rsid w:val="0038706D"/>
    <w:rsid w:val="00390E90"/>
    <w:rsid w:val="0039703C"/>
    <w:rsid w:val="003974BB"/>
    <w:rsid w:val="003A091E"/>
    <w:rsid w:val="003B5C2A"/>
    <w:rsid w:val="003D10EE"/>
    <w:rsid w:val="003D1AC8"/>
    <w:rsid w:val="003E5D64"/>
    <w:rsid w:val="00403149"/>
    <w:rsid w:val="004037EF"/>
    <w:rsid w:val="00405BAD"/>
    <w:rsid w:val="004113D8"/>
    <w:rsid w:val="00416463"/>
    <w:rsid w:val="00423827"/>
    <w:rsid w:val="004279CF"/>
    <w:rsid w:val="00437B8B"/>
    <w:rsid w:val="004429F4"/>
    <w:rsid w:val="00465113"/>
    <w:rsid w:val="00467F3F"/>
    <w:rsid w:val="004727C2"/>
    <w:rsid w:val="00476144"/>
    <w:rsid w:val="004915EA"/>
    <w:rsid w:val="004A4493"/>
    <w:rsid w:val="004A67F8"/>
    <w:rsid w:val="004B6A2A"/>
    <w:rsid w:val="004C0172"/>
    <w:rsid w:val="004C1AF6"/>
    <w:rsid w:val="004C1D2F"/>
    <w:rsid w:val="004C389B"/>
    <w:rsid w:val="004C5C49"/>
    <w:rsid w:val="004D0521"/>
    <w:rsid w:val="004D128F"/>
    <w:rsid w:val="004D3EB1"/>
    <w:rsid w:val="004D465D"/>
    <w:rsid w:val="004E2794"/>
    <w:rsid w:val="004E3F51"/>
    <w:rsid w:val="004E77A5"/>
    <w:rsid w:val="004F0E8B"/>
    <w:rsid w:val="004F1057"/>
    <w:rsid w:val="004F199F"/>
    <w:rsid w:val="00505DE8"/>
    <w:rsid w:val="005106C0"/>
    <w:rsid w:val="005134A3"/>
    <w:rsid w:val="00522EA4"/>
    <w:rsid w:val="005240F9"/>
    <w:rsid w:val="005247B7"/>
    <w:rsid w:val="00530E94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558"/>
    <w:rsid w:val="005A459B"/>
    <w:rsid w:val="005A74EC"/>
    <w:rsid w:val="005B12A7"/>
    <w:rsid w:val="005B3D67"/>
    <w:rsid w:val="005B4277"/>
    <w:rsid w:val="005B437C"/>
    <w:rsid w:val="005B7AF9"/>
    <w:rsid w:val="005D0108"/>
    <w:rsid w:val="005E088C"/>
    <w:rsid w:val="005E6E43"/>
    <w:rsid w:val="005F4455"/>
    <w:rsid w:val="00610199"/>
    <w:rsid w:val="006104FF"/>
    <w:rsid w:val="00614B7C"/>
    <w:rsid w:val="0062239B"/>
    <w:rsid w:val="00625B8A"/>
    <w:rsid w:val="00644D4E"/>
    <w:rsid w:val="00663536"/>
    <w:rsid w:val="006648D4"/>
    <w:rsid w:val="00671657"/>
    <w:rsid w:val="00673F18"/>
    <w:rsid w:val="00676CEB"/>
    <w:rsid w:val="00683A86"/>
    <w:rsid w:val="00692D0D"/>
    <w:rsid w:val="0069300B"/>
    <w:rsid w:val="006A4C72"/>
    <w:rsid w:val="006A5B3A"/>
    <w:rsid w:val="006B565B"/>
    <w:rsid w:val="006C2436"/>
    <w:rsid w:val="006D65F8"/>
    <w:rsid w:val="006E2D7E"/>
    <w:rsid w:val="006F4D23"/>
    <w:rsid w:val="00701E09"/>
    <w:rsid w:val="007175B9"/>
    <w:rsid w:val="007215A9"/>
    <w:rsid w:val="007253E8"/>
    <w:rsid w:val="00735140"/>
    <w:rsid w:val="0073645E"/>
    <w:rsid w:val="007366E5"/>
    <w:rsid w:val="007406FB"/>
    <w:rsid w:val="00745196"/>
    <w:rsid w:val="00755346"/>
    <w:rsid w:val="00756846"/>
    <w:rsid w:val="00776E3A"/>
    <w:rsid w:val="007831D8"/>
    <w:rsid w:val="007850D1"/>
    <w:rsid w:val="007857C8"/>
    <w:rsid w:val="00785FF6"/>
    <w:rsid w:val="00790E98"/>
    <w:rsid w:val="00795717"/>
    <w:rsid w:val="007A729F"/>
    <w:rsid w:val="007B3F4F"/>
    <w:rsid w:val="007B5435"/>
    <w:rsid w:val="007C0E0E"/>
    <w:rsid w:val="007C153D"/>
    <w:rsid w:val="007C333C"/>
    <w:rsid w:val="007C34A8"/>
    <w:rsid w:val="007C7E34"/>
    <w:rsid w:val="007E7052"/>
    <w:rsid w:val="007F2E30"/>
    <w:rsid w:val="007F71A4"/>
    <w:rsid w:val="007F7784"/>
    <w:rsid w:val="008030EE"/>
    <w:rsid w:val="00812148"/>
    <w:rsid w:val="00814B43"/>
    <w:rsid w:val="00822162"/>
    <w:rsid w:val="0083016A"/>
    <w:rsid w:val="00846AAE"/>
    <w:rsid w:val="00850602"/>
    <w:rsid w:val="008637D1"/>
    <w:rsid w:val="00867081"/>
    <w:rsid w:val="008703D3"/>
    <w:rsid w:val="008978E8"/>
    <w:rsid w:val="008A02C4"/>
    <w:rsid w:val="008A49A0"/>
    <w:rsid w:val="008A6538"/>
    <w:rsid w:val="008B0F64"/>
    <w:rsid w:val="008D4FC8"/>
    <w:rsid w:val="008D5A80"/>
    <w:rsid w:val="008E5483"/>
    <w:rsid w:val="008F4532"/>
    <w:rsid w:val="009009FA"/>
    <w:rsid w:val="009224CA"/>
    <w:rsid w:val="00933CCA"/>
    <w:rsid w:val="00936619"/>
    <w:rsid w:val="0093795C"/>
    <w:rsid w:val="009407E7"/>
    <w:rsid w:val="009411E8"/>
    <w:rsid w:val="009463EA"/>
    <w:rsid w:val="00952C89"/>
    <w:rsid w:val="009540F4"/>
    <w:rsid w:val="00956B75"/>
    <w:rsid w:val="0096458B"/>
    <w:rsid w:val="00976D66"/>
    <w:rsid w:val="0098228F"/>
    <w:rsid w:val="009918BB"/>
    <w:rsid w:val="009931F7"/>
    <w:rsid w:val="00994768"/>
    <w:rsid w:val="009A3F4C"/>
    <w:rsid w:val="009A57C8"/>
    <w:rsid w:val="009B4952"/>
    <w:rsid w:val="009B594E"/>
    <w:rsid w:val="009C482D"/>
    <w:rsid w:val="009C627F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6436"/>
    <w:rsid w:val="00A9077F"/>
    <w:rsid w:val="00AA04BD"/>
    <w:rsid w:val="00AA276C"/>
    <w:rsid w:val="00AA559E"/>
    <w:rsid w:val="00AB673E"/>
    <w:rsid w:val="00AB7D5A"/>
    <w:rsid w:val="00AC7C34"/>
    <w:rsid w:val="00AD121E"/>
    <w:rsid w:val="00AD518A"/>
    <w:rsid w:val="00AD6216"/>
    <w:rsid w:val="00AE0A25"/>
    <w:rsid w:val="00AE266E"/>
    <w:rsid w:val="00AE2F61"/>
    <w:rsid w:val="00AE313B"/>
    <w:rsid w:val="00AE7650"/>
    <w:rsid w:val="00B112B1"/>
    <w:rsid w:val="00B1221A"/>
    <w:rsid w:val="00B204FE"/>
    <w:rsid w:val="00B25746"/>
    <w:rsid w:val="00B43872"/>
    <w:rsid w:val="00B47E1E"/>
    <w:rsid w:val="00B54661"/>
    <w:rsid w:val="00B55487"/>
    <w:rsid w:val="00B763B5"/>
    <w:rsid w:val="00B81AE6"/>
    <w:rsid w:val="00B90654"/>
    <w:rsid w:val="00B91175"/>
    <w:rsid w:val="00BA71B3"/>
    <w:rsid w:val="00BB34BE"/>
    <w:rsid w:val="00BC0E1A"/>
    <w:rsid w:val="00BC1472"/>
    <w:rsid w:val="00BD2DD6"/>
    <w:rsid w:val="00BD49C9"/>
    <w:rsid w:val="00BD55EE"/>
    <w:rsid w:val="00BE257A"/>
    <w:rsid w:val="00BF0552"/>
    <w:rsid w:val="00C3233C"/>
    <w:rsid w:val="00C3763A"/>
    <w:rsid w:val="00C507D1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4EC5"/>
    <w:rsid w:val="00D5184A"/>
    <w:rsid w:val="00D5627D"/>
    <w:rsid w:val="00D6600D"/>
    <w:rsid w:val="00D70757"/>
    <w:rsid w:val="00D726CF"/>
    <w:rsid w:val="00D728D5"/>
    <w:rsid w:val="00D73C98"/>
    <w:rsid w:val="00D745CF"/>
    <w:rsid w:val="00D77483"/>
    <w:rsid w:val="00D7797C"/>
    <w:rsid w:val="00D83EA1"/>
    <w:rsid w:val="00DB0B61"/>
    <w:rsid w:val="00DB0D94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2A97"/>
    <w:rsid w:val="00E63862"/>
    <w:rsid w:val="00E665C1"/>
    <w:rsid w:val="00E72DA3"/>
    <w:rsid w:val="00E90875"/>
    <w:rsid w:val="00E97BD9"/>
    <w:rsid w:val="00EA0743"/>
    <w:rsid w:val="00EB0E97"/>
    <w:rsid w:val="00EC585F"/>
    <w:rsid w:val="00ED22D4"/>
    <w:rsid w:val="00EE0848"/>
    <w:rsid w:val="00EE5C71"/>
    <w:rsid w:val="00F03B1E"/>
    <w:rsid w:val="00F03F2C"/>
    <w:rsid w:val="00F1202D"/>
    <w:rsid w:val="00F217AB"/>
    <w:rsid w:val="00F30A31"/>
    <w:rsid w:val="00F35A06"/>
    <w:rsid w:val="00F435D3"/>
    <w:rsid w:val="00F46425"/>
    <w:rsid w:val="00F5078D"/>
    <w:rsid w:val="00F5316D"/>
    <w:rsid w:val="00F534FB"/>
    <w:rsid w:val="00F56FFE"/>
    <w:rsid w:val="00F62A87"/>
    <w:rsid w:val="00F904FC"/>
    <w:rsid w:val="00F91929"/>
    <w:rsid w:val="00F92D65"/>
    <w:rsid w:val="00F935BF"/>
    <w:rsid w:val="00F94EB5"/>
    <w:rsid w:val="00F95027"/>
    <w:rsid w:val="00FA4247"/>
    <w:rsid w:val="00FA4359"/>
    <w:rsid w:val="00FA4C84"/>
    <w:rsid w:val="00FB0F18"/>
    <w:rsid w:val="00FE18B2"/>
    <w:rsid w:val="00FE7443"/>
    <w:rsid w:val="00FF2890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66F9C2"/>
  <w15:chartTrackingRefBased/>
  <w15:docId w15:val="{7177CDDE-9A18-4940-B6B4-53E4874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tw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7DFDA7FFB74A55A45EDA3E264E5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87C7-3C2D-45B2-A761-43C120B632CB}"/>
      </w:docPartPr>
      <w:docPartBody>
        <w:p w:rsidR="00650F15" w:rsidRDefault="00BC2A84">
          <w:pPr>
            <w:pStyle w:val="927DFDA7FFB74A55A45EDA3E264E598B"/>
          </w:pPr>
          <w:r w:rsidRPr="009D0878">
            <w:t>Phone</w:t>
          </w:r>
        </w:p>
      </w:docPartBody>
    </w:docPart>
    <w:docPart>
      <w:docPartPr>
        <w:name w:val="A1B1CAA0FD9D4B9EB9B3912B8A47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58431-0CA2-4239-81AA-07620A30ABF1}"/>
      </w:docPartPr>
      <w:docPartBody>
        <w:p w:rsidR="00650F15" w:rsidRDefault="00BC2A84">
          <w:pPr>
            <w:pStyle w:val="A1B1CAA0FD9D4B9EB9B3912B8A478CBF"/>
          </w:pPr>
          <w:r w:rsidRPr="009D0878">
            <w:t>Email</w:t>
          </w:r>
        </w:p>
      </w:docPartBody>
    </w:docPart>
    <w:docPart>
      <w:docPartPr>
        <w:name w:val="B369A973C166437F8E8465CC3177B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65D2F-F8EC-4FBB-9F44-076807397225}"/>
      </w:docPartPr>
      <w:docPartBody>
        <w:p w:rsidR="00650F15" w:rsidRDefault="00BC2A84">
          <w:pPr>
            <w:pStyle w:val="B369A973C166437F8E8465CC3177B1F5"/>
          </w:pPr>
          <w:r w:rsidRPr="009D0878">
            <w:t>LinkedIn Profile</w:t>
          </w:r>
        </w:p>
      </w:docPartBody>
    </w:docPart>
    <w:docPart>
      <w:docPartPr>
        <w:name w:val="B0ED1EE42FAA474A9C163A8BA671A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DF1F-E6B3-4A5B-A616-86A92F32D18A}"/>
      </w:docPartPr>
      <w:docPartBody>
        <w:p w:rsidR="00650F15" w:rsidRDefault="00BC2A84">
          <w:pPr>
            <w:pStyle w:val="B0ED1EE42FAA474A9C163A8BA671AD15"/>
          </w:pPr>
          <w:r w:rsidRPr="00565B06">
            <w:t>Education</w:t>
          </w:r>
        </w:p>
      </w:docPartBody>
    </w:docPart>
    <w:docPart>
      <w:docPartPr>
        <w:name w:val="83D7817F5C5F472BA66FA4F32B08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C17A3-E25B-4A77-9BFA-91FF45CCE500}"/>
      </w:docPartPr>
      <w:docPartBody>
        <w:p w:rsidR="00650F15" w:rsidRDefault="00BC2A84">
          <w:pPr>
            <w:pStyle w:val="83D7817F5C5F472BA66FA4F32B0853F0"/>
          </w:pPr>
          <w:r w:rsidRPr="00565B06">
            <w:t>Experience</w:t>
          </w:r>
        </w:p>
      </w:docPartBody>
    </w:docPart>
    <w:docPart>
      <w:docPartPr>
        <w:name w:val="CAD0AA6DF586449E923A99F14571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C6F2A-4100-46AF-82F1-5345A5F3E692}"/>
      </w:docPartPr>
      <w:docPartBody>
        <w:p w:rsidR="00650F15" w:rsidRDefault="00BC2A84">
          <w:pPr>
            <w:pStyle w:val="CAD0AA6DF586449E923A99F145718B7E"/>
          </w:pPr>
          <w:r w:rsidRPr="00565B06">
            <w:t>Skills</w:t>
          </w:r>
        </w:p>
      </w:docPartBody>
    </w:docPart>
    <w:docPart>
      <w:docPartPr>
        <w:name w:val="63F0033BCCB24AB39235820862F5E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0D3EA-2CEC-46A0-AD65-20CA2B3A70D9}"/>
      </w:docPartPr>
      <w:docPartBody>
        <w:p w:rsidR="00650F15" w:rsidRDefault="00BC2A84">
          <w:pPr>
            <w:pStyle w:val="63F0033BCCB24AB39235820862F5EB7C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85"/>
    <w:rsid w:val="00023E2C"/>
    <w:rsid w:val="006278E9"/>
    <w:rsid w:val="00650F15"/>
    <w:rsid w:val="00BC2A84"/>
    <w:rsid w:val="00F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E000FC1B1490CBAC7CC2F38DC62B6">
    <w:name w:val="202E000FC1B1490CBAC7CC2F38DC62B6"/>
  </w:style>
  <w:style w:type="paragraph" w:customStyle="1" w:styleId="9B55C5CCA95E4A3680919ED2CC90EAEF">
    <w:name w:val="9B55C5CCA95E4A3680919ED2CC90EAEF"/>
  </w:style>
  <w:style w:type="paragraph" w:customStyle="1" w:styleId="FF88AC60EC614E2D9F899EE8D4071A26">
    <w:name w:val="FF88AC60EC614E2D9F899EE8D4071A26"/>
  </w:style>
  <w:style w:type="paragraph" w:customStyle="1" w:styleId="927DFDA7FFB74A55A45EDA3E264E598B">
    <w:name w:val="927DFDA7FFB74A55A45EDA3E264E598B"/>
  </w:style>
  <w:style w:type="paragraph" w:customStyle="1" w:styleId="A1B1CAA0FD9D4B9EB9B3912B8A478CBF">
    <w:name w:val="A1B1CAA0FD9D4B9EB9B3912B8A478CBF"/>
  </w:style>
  <w:style w:type="paragraph" w:customStyle="1" w:styleId="B369A973C166437F8E8465CC3177B1F5">
    <w:name w:val="B369A973C166437F8E8465CC3177B1F5"/>
  </w:style>
  <w:style w:type="paragraph" w:customStyle="1" w:styleId="9C26F24E51D4400A88E0FE30DB23E7A9">
    <w:name w:val="9C26F24E51D4400A88E0FE30DB23E7A9"/>
  </w:style>
  <w:style w:type="paragraph" w:customStyle="1" w:styleId="243EC24620754613A63EF38A28E2710F">
    <w:name w:val="243EC24620754613A63EF38A28E2710F"/>
  </w:style>
  <w:style w:type="paragraph" w:customStyle="1" w:styleId="2E900A508BC1409EA9773BFE6759645F">
    <w:name w:val="2E900A508BC1409EA9773BFE6759645F"/>
  </w:style>
  <w:style w:type="paragraph" w:customStyle="1" w:styleId="B0ED1EE42FAA474A9C163A8BA671AD15">
    <w:name w:val="B0ED1EE42FAA474A9C163A8BA671AD15"/>
  </w:style>
  <w:style w:type="paragraph" w:customStyle="1" w:styleId="EA70F8050BF94B6490A9A7C3C542AEF4">
    <w:name w:val="EA70F8050BF94B6490A9A7C3C542AEF4"/>
  </w:style>
  <w:style w:type="character" w:styleId="Emphasis">
    <w:name w:val="Emphasis"/>
    <w:basedOn w:val="DefaultParagraphFont"/>
    <w:uiPriority w:val="11"/>
    <w:qFormat/>
    <w:rsid w:val="00FB3F85"/>
    <w:rPr>
      <w:b w:val="0"/>
      <w:iCs/>
      <w:color w:val="657C9C" w:themeColor="text2" w:themeTint="BF"/>
      <w:sz w:val="26"/>
    </w:rPr>
  </w:style>
  <w:style w:type="paragraph" w:customStyle="1" w:styleId="FAD2366E82FE42A3A4557C94CE95B4FA">
    <w:name w:val="FAD2366E82FE42A3A4557C94CE95B4FA"/>
  </w:style>
  <w:style w:type="paragraph" w:customStyle="1" w:styleId="861C4B4FBA784BA285724D717573242B">
    <w:name w:val="861C4B4FBA784BA285724D717573242B"/>
  </w:style>
  <w:style w:type="paragraph" w:customStyle="1" w:styleId="6C0CE7972AE94F4882D81B7FAB024E1C">
    <w:name w:val="6C0CE7972AE94F4882D81B7FAB024E1C"/>
  </w:style>
  <w:style w:type="paragraph" w:customStyle="1" w:styleId="D764A9CA23974499A4727E27D51DDCD6">
    <w:name w:val="D764A9CA23974499A4727E27D51DDCD6"/>
  </w:style>
  <w:style w:type="paragraph" w:customStyle="1" w:styleId="AB38C0EEC5B64D5C9ECA9B61A73E981D">
    <w:name w:val="AB38C0EEC5B64D5C9ECA9B61A73E981D"/>
  </w:style>
  <w:style w:type="paragraph" w:customStyle="1" w:styleId="8B9686947CF146BD854B5B67CBD893CC">
    <w:name w:val="8B9686947CF146BD854B5B67CBD893CC"/>
  </w:style>
  <w:style w:type="paragraph" w:customStyle="1" w:styleId="3754CA688E8547E299C1A69C3AB95D4F">
    <w:name w:val="3754CA688E8547E299C1A69C3AB95D4F"/>
  </w:style>
  <w:style w:type="paragraph" w:customStyle="1" w:styleId="FCB3BFCE446843DFADDA8403D9E6E638">
    <w:name w:val="FCB3BFCE446843DFADDA8403D9E6E638"/>
  </w:style>
  <w:style w:type="paragraph" w:customStyle="1" w:styleId="5C24423ABAE0421C94162DE7BE3DB376">
    <w:name w:val="5C24423ABAE0421C94162DE7BE3DB376"/>
  </w:style>
  <w:style w:type="paragraph" w:customStyle="1" w:styleId="83D7817F5C5F472BA66FA4F32B0853F0">
    <w:name w:val="83D7817F5C5F472BA66FA4F32B0853F0"/>
  </w:style>
  <w:style w:type="paragraph" w:customStyle="1" w:styleId="7B5935A28BEF442E95D7A39CE05769B7">
    <w:name w:val="7B5935A28BEF442E95D7A39CE05769B7"/>
  </w:style>
  <w:style w:type="paragraph" w:customStyle="1" w:styleId="C09BD5D620B34F479EB7AE6673DFDADD">
    <w:name w:val="C09BD5D620B34F479EB7AE6673DFDADD"/>
  </w:style>
  <w:style w:type="paragraph" w:customStyle="1" w:styleId="4A14EFECBE814A96AF9CA353B7086024">
    <w:name w:val="4A14EFECBE814A96AF9CA353B7086024"/>
  </w:style>
  <w:style w:type="paragraph" w:customStyle="1" w:styleId="F170D118F9084BD19548C0663F35A4F0">
    <w:name w:val="F170D118F9084BD19548C0663F35A4F0"/>
  </w:style>
  <w:style w:type="paragraph" w:customStyle="1" w:styleId="49D1BADA96AC4898ABE85A2EDD28AAAF">
    <w:name w:val="49D1BADA96AC4898ABE85A2EDD28AAAF"/>
  </w:style>
  <w:style w:type="paragraph" w:customStyle="1" w:styleId="3BCAA89D92EB44F6ACC421FA453398CC">
    <w:name w:val="3BCAA89D92EB44F6ACC421FA453398CC"/>
  </w:style>
  <w:style w:type="paragraph" w:customStyle="1" w:styleId="907B0B78BB7A4E93A430D7BF40A5B7CC">
    <w:name w:val="907B0B78BB7A4E93A430D7BF40A5B7CC"/>
  </w:style>
  <w:style w:type="paragraph" w:customStyle="1" w:styleId="54BA377386A54DD3A8C8C20F8B9F3E98">
    <w:name w:val="54BA377386A54DD3A8C8C20F8B9F3E98"/>
  </w:style>
  <w:style w:type="paragraph" w:customStyle="1" w:styleId="2A57067E31A24EABAADB69F208055A96">
    <w:name w:val="2A57067E31A24EABAADB69F208055A96"/>
  </w:style>
  <w:style w:type="paragraph" w:customStyle="1" w:styleId="856A0DE828B347CF845E15653CBB63EE">
    <w:name w:val="856A0DE828B347CF845E15653CBB63EE"/>
  </w:style>
  <w:style w:type="paragraph" w:customStyle="1" w:styleId="CAD0AA6DF586449E923A99F145718B7E">
    <w:name w:val="CAD0AA6DF586449E923A99F145718B7E"/>
  </w:style>
  <w:style w:type="paragraph" w:customStyle="1" w:styleId="F74223040DB640CDBE9323C064094025">
    <w:name w:val="F74223040DB640CDBE9323C064094025"/>
  </w:style>
  <w:style w:type="paragraph" w:customStyle="1" w:styleId="78CB7F9F826D421AA397DD2785DE5B5F">
    <w:name w:val="78CB7F9F826D421AA397DD2785DE5B5F"/>
  </w:style>
  <w:style w:type="paragraph" w:customStyle="1" w:styleId="E58A3EA51D8C498EAD84929BFBD973BE">
    <w:name w:val="E58A3EA51D8C498EAD84929BFBD973BE"/>
  </w:style>
  <w:style w:type="paragraph" w:customStyle="1" w:styleId="3A6F0243C61D4C769A5200963286CA2A">
    <w:name w:val="3A6F0243C61D4C769A5200963286CA2A"/>
  </w:style>
  <w:style w:type="paragraph" w:customStyle="1" w:styleId="C32A2C793F47466896FA417C4B294305">
    <w:name w:val="C32A2C793F47466896FA417C4B294305"/>
  </w:style>
  <w:style w:type="paragraph" w:customStyle="1" w:styleId="63F0033BCCB24AB39235820862F5EB7C">
    <w:name w:val="63F0033BCCB24AB39235820862F5EB7C"/>
  </w:style>
  <w:style w:type="paragraph" w:customStyle="1" w:styleId="2FB146BF1456405CA7479E45681C860A">
    <w:name w:val="2FB146BF1456405CA7479E45681C860A"/>
  </w:style>
  <w:style w:type="paragraph" w:customStyle="1" w:styleId="183B1A8EAEDB45FDB07A9B9E356B3AA1">
    <w:name w:val="183B1A8EAEDB45FDB07A9B9E356B3AA1"/>
    <w:rsid w:val="00FB3F85"/>
  </w:style>
  <w:style w:type="paragraph" w:customStyle="1" w:styleId="17E61F37ADEE4201B6B6600D4D6DE880">
    <w:name w:val="17E61F37ADEE4201B6B6600D4D6DE880"/>
    <w:rsid w:val="00FB3F85"/>
  </w:style>
  <w:style w:type="paragraph" w:customStyle="1" w:styleId="60F4293CE4E649438C0595BC183AA05C">
    <w:name w:val="60F4293CE4E649438C0595BC183AA05C"/>
    <w:rsid w:val="00FB3F85"/>
  </w:style>
  <w:style w:type="paragraph" w:customStyle="1" w:styleId="BD99FC19BBA14AB88C3C4A25CDCFB721">
    <w:name w:val="BD99FC19BBA14AB88C3C4A25CDCFB721"/>
    <w:rsid w:val="00FB3F85"/>
  </w:style>
  <w:style w:type="paragraph" w:customStyle="1" w:styleId="B14AB2E2BEE4445C82A97643DEA6B87D">
    <w:name w:val="B14AB2E2BEE4445C82A97643DEA6B87D"/>
    <w:rsid w:val="00FB3F85"/>
  </w:style>
  <w:style w:type="paragraph" w:customStyle="1" w:styleId="774B9B9C31A941958A3EDCEFDCF77A44">
    <w:name w:val="774B9B9C31A941958A3EDCEFDCF77A44"/>
    <w:rsid w:val="00FB3F85"/>
  </w:style>
  <w:style w:type="paragraph" w:customStyle="1" w:styleId="86CF10CCBCE54AA8AA4C7881CD7DE40B">
    <w:name w:val="86CF10CCBCE54AA8AA4C7881CD7DE40B"/>
    <w:rsid w:val="00FB3F85"/>
  </w:style>
  <w:style w:type="paragraph" w:customStyle="1" w:styleId="010EB724B8CC4A7A9BF15C8BA60CC550">
    <w:name w:val="010EB724B8CC4A7A9BF15C8BA60CC550"/>
    <w:rsid w:val="00FB3F85"/>
  </w:style>
  <w:style w:type="paragraph" w:customStyle="1" w:styleId="B78B9AB3822440749DD816C66A8842C7">
    <w:name w:val="B78B9AB3822440749DD816C66A8842C7"/>
    <w:rsid w:val="00FB3F85"/>
  </w:style>
  <w:style w:type="paragraph" w:customStyle="1" w:styleId="14A677ACEF844348B3137F1A12D5F7E0">
    <w:name w:val="14A677ACEF844348B3137F1A12D5F7E0"/>
    <w:rsid w:val="00FB3F85"/>
  </w:style>
  <w:style w:type="paragraph" w:customStyle="1" w:styleId="1BF2BFD0993F49F095B4FF7E0C460C4F">
    <w:name w:val="1BF2BFD0993F49F095B4FF7E0C460C4F"/>
    <w:rsid w:val="00FB3F85"/>
  </w:style>
  <w:style w:type="paragraph" w:customStyle="1" w:styleId="1B624CE0860B49D8966E3FA1BDABAE96">
    <w:name w:val="1B624CE0860B49D8966E3FA1BDABAE96"/>
    <w:rsid w:val="00FB3F85"/>
  </w:style>
  <w:style w:type="paragraph" w:customStyle="1" w:styleId="5DF44C4CB24A490DA945ECCB6148DD1D">
    <w:name w:val="5DF44C4CB24A490DA945ECCB6148DD1D"/>
    <w:rsid w:val="00FB3F85"/>
  </w:style>
  <w:style w:type="paragraph" w:customStyle="1" w:styleId="81127609508C4F1B963AA813F6304BCD">
    <w:name w:val="81127609508C4F1B963AA813F6304BCD"/>
    <w:rsid w:val="00FB3F85"/>
  </w:style>
  <w:style w:type="paragraph" w:customStyle="1" w:styleId="3DACE672CAC24FFF8DEEAB0ECF2935D8">
    <w:name w:val="3DACE672CAC24FFF8DEEAB0ECF2935D8"/>
    <w:rsid w:val="00FB3F85"/>
  </w:style>
  <w:style w:type="paragraph" w:customStyle="1" w:styleId="932CD98E3B2C49A2B84CBA4DF7F8AF25">
    <w:name w:val="932CD98E3B2C49A2B84CBA4DF7F8AF25"/>
    <w:rsid w:val="00FB3F85"/>
  </w:style>
  <w:style w:type="paragraph" w:customStyle="1" w:styleId="AC4C8A5ADEFE479D96911DB23FE37625">
    <w:name w:val="AC4C8A5ADEFE479D96911DB23FE37625"/>
    <w:rsid w:val="00FB3F85"/>
  </w:style>
  <w:style w:type="paragraph" w:customStyle="1" w:styleId="7CF80BC4855C447C8519E77A5C46A5DA">
    <w:name w:val="7CF80BC4855C447C8519E77A5C46A5DA"/>
    <w:rsid w:val="00FB3F85"/>
  </w:style>
  <w:style w:type="paragraph" w:customStyle="1" w:styleId="C7E25684501147309BCFDC0955817DAB">
    <w:name w:val="C7E25684501147309BCFDC0955817DAB"/>
    <w:rsid w:val="00FB3F85"/>
  </w:style>
  <w:style w:type="paragraph" w:customStyle="1" w:styleId="E93B49F8163F4182B46126333E8446FC">
    <w:name w:val="E93B49F8163F4182B46126333E8446FC"/>
    <w:rsid w:val="00FB3F85"/>
  </w:style>
  <w:style w:type="paragraph" w:customStyle="1" w:styleId="2EEEED2F261B4CBF923D5E66724D666C">
    <w:name w:val="2EEEED2F261B4CBF923D5E66724D666C"/>
    <w:rsid w:val="00FB3F85"/>
  </w:style>
  <w:style w:type="paragraph" w:customStyle="1" w:styleId="D4DCF050E7014087B22DDB75BEDC996E">
    <w:name w:val="D4DCF050E7014087B22DDB75BEDC996E"/>
    <w:rsid w:val="00FB3F85"/>
  </w:style>
  <w:style w:type="paragraph" w:customStyle="1" w:styleId="D48A5B7AAFA14957BB0308FFEEA009A4">
    <w:name w:val="D48A5B7AAFA14957BB0308FFEEA009A4"/>
    <w:rsid w:val="00FB3F85"/>
  </w:style>
  <w:style w:type="paragraph" w:customStyle="1" w:styleId="D596FDA68B754DFC90FB4955D4D17C54">
    <w:name w:val="D596FDA68B754DFC90FB4955D4D17C54"/>
    <w:rsid w:val="00FB3F85"/>
  </w:style>
  <w:style w:type="paragraph" w:customStyle="1" w:styleId="E7B7F86B36B2440B9F65D8883E8F9E9B">
    <w:name w:val="E7B7F86B36B2440B9F65D8883E8F9E9B"/>
    <w:rsid w:val="00FB3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939 Sherwood Road, Shoreview MN, 55126</CompanyAddress>
  <CompanyPhone>612-222-2650</CompanyPhone>
  <CompanyFax/>
  <CompanyEmail>jeffgibsoncareer@gmail.com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1688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Gibson</dc:creator>
  <cp:keywords>www.linkedin.com/in/jeff-gibson-cc/</cp:keywords>
  <dc:description/>
  <cp:lastModifiedBy>Jeff Gibson</cp:lastModifiedBy>
  <cp:revision>108</cp:revision>
  <dcterms:created xsi:type="dcterms:W3CDTF">2018-08-06T20:01:00Z</dcterms:created>
  <dcterms:modified xsi:type="dcterms:W3CDTF">2018-08-15T04:46:00Z</dcterms:modified>
  <cp:category/>
  <cp:contentStatus/>
</cp:coreProperties>
</file>